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DBFD" w14:textId="0B899A3A" w:rsidR="00FA586F" w:rsidRDefault="00C14E7B">
      <w:r>
        <w:t>Hello World!</w:t>
      </w:r>
    </w:p>
    <w:p w14:paraId="38EE66A8" w14:textId="77777777" w:rsidR="00C14E7B" w:rsidRDefault="00C14E7B">
      <w:bookmarkStart w:id="0" w:name="_GoBack"/>
      <w:bookmarkEnd w:id="0"/>
    </w:p>
    <w:sectPr w:rsidR="00C1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7F"/>
    <w:rsid w:val="008D167F"/>
    <w:rsid w:val="00C14E7B"/>
    <w:rsid w:val="00DE402B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FC0F"/>
  <w15:chartTrackingRefBased/>
  <w15:docId w15:val="{F53516D5-BB52-441D-9A3D-0A954943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C65E687A.dotm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TitleHelloWorld</dc:title>
  <dc:subject/>
  <dc:creator>Mats Andreasen</dc:creator>
  <cp:keywords>TagHelloWorld</cp:keywords>
  <dc:description/>
  <cp:lastModifiedBy>Mats Andreasen</cp:lastModifiedBy>
  <cp:revision>2</cp:revision>
  <dcterms:created xsi:type="dcterms:W3CDTF">2020-07-08T09:54:00Z</dcterms:created>
  <dcterms:modified xsi:type="dcterms:W3CDTF">2020-07-08T09:55:00Z</dcterms:modified>
</cp:coreProperties>
</file>